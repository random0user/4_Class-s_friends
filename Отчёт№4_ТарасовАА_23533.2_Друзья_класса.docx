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5C" w:rsidRPr="007E6E5C" w:rsidRDefault="007E6E5C" w:rsidP="007E6E5C">
      <w:pPr>
        <w:widowControl w:val="0"/>
        <w:autoSpaceDE w:val="0"/>
        <w:autoSpaceDN w:val="0"/>
        <w:spacing w:after="0" w:line="240" w:lineRule="auto"/>
        <w:rPr>
          <w:rFonts w:ascii="PT Sans" w:eastAsia="PT Sans" w:hAnsi="PT Sans" w:cs="PT Sans"/>
          <w:sz w:val="2"/>
          <w:szCs w:val="2"/>
          <w:lang w:bidi="ru-RU"/>
        </w:rPr>
      </w:pPr>
      <w:r w:rsidRPr="007E6E5C">
        <w:rPr>
          <w:rFonts w:ascii="PT Sans" w:eastAsia="PT Sans" w:hAnsi="PT Sans" w:cs="PT Sans"/>
          <w:noProof/>
          <w:sz w:val="22"/>
        </w:rPr>
        <w:drawing>
          <wp:anchor distT="0" distB="0" distL="0" distR="0" simplePos="0" relativeHeight="251659264" behindDoc="1" locked="0" layoutInCell="1" allowOverlap="1" wp14:anchorId="5C071FF9" wp14:editId="18626D86">
            <wp:simplePos x="0" y="0"/>
            <wp:positionH relativeFrom="page">
              <wp:posOffset>745919</wp:posOffset>
            </wp:positionH>
            <wp:positionV relativeFrom="page">
              <wp:posOffset>720099</wp:posOffset>
            </wp:positionV>
            <wp:extent cx="955706" cy="8775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5706" cy="877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6E5C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0A4A43" wp14:editId="5DCFA7FB">
                <wp:simplePos x="0" y="0"/>
                <wp:positionH relativeFrom="page">
                  <wp:posOffset>710565</wp:posOffset>
                </wp:positionH>
                <wp:positionV relativeFrom="page">
                  <wp:posOffset>5012055</wp:posOffset>
                </wp:positionV>
                <wp:extent cx="3383915" cy="222885"/>
                <wp:effectExtent l="0" t="1905" r="1270" b="381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6E5C" w:rsidRPr="0093094A" w:rsidRDefault="007E6E5C" w:rsidP="007E6E5C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  <w:lang w:val="en-U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по дисциплине Практикум по программированию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4A43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margin-left:55.95pt;margin-top:394.65pt;width:266.45pt;height:17.5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" filled="f" stroked="f">
                <v:textbox inset="0,0,0,0">
                  <w:txbxContent>
                    <w:p w:rsidR="007E6E5C" w:rsidRPr="0093094A" w:rsidRDefault="007E6E5C" w:rsidP="007E6E5C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  <w:lang w:val="en-US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по дисциплине Практикум по программированию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E6E5C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26C3881" wp14:editId="0CC06B0F">
                <wp:simplePos x="0" y="0"/>
                <wp:positionH relativeFrom="page">
                  <wp:posOffset>719455</wp:posOffset>
                </wp:positionH>
                <wp:positionV relativeFrom="page">
                  <wp:posOffset>5774055</wp:posOffset>
                </wp:positionV>
                <wp:extent cx="1240790" cy="1021080"/>
                <wp:effectExtent l="0" t="1905" r="1905" b="0"/>
                <wp:wrapNone/>
                <wp:docPr id="27" name="Надпись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079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6E5C" w:rsidRPr="0093094A" w:rsidRDefault="007E6E5C" w:rsidP="007E6E5C">
                            <w:pPr>
                              <w:spacing w:before="19" w:line="374" w:lineRule="auto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Выполнил студент группы 23533/2</w:t>
                            </w:r>
                          </w:p>
                          <w:p w:rsidR="007E6E5C" w:rsidRPr="0093094A" w:rsidRDefault="007E6E5C" w:rsidP="007E6E5C">
                            <w:pPr>
                              <w:spacing w:line="294" w:lineRule="exact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Руководитель</w:t>
                            </w:r>
                          </w:p>
                          <w:p w:rsidR="007E6E5C" w:rsidRPr="0093094A" w:rsidRDefault="007E6E5C" w:rsidP="007E6E5C">
                            <w:pPr>
                              <w:spacing w:line="304" w:lineRule="exact"/>
                              <w:ind w:left="4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ассистент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C3881" id="Надпись 27" o:spid="_x0000_s1027" type="#_x0000_t202" style="position:absolute;margin-left:56.65pt;margin-top:454.65pt;width:97.7pt;height:80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" filled="f" stroked="f">
                <v:textbox inset="0,0,0,0">
                  <w:txbxContent>
                    <w:p w:rsidR="007E6E5C" w:rsidRPr="0093094A" w:rsidRDefault="007E6E5C" w:rsidP="007E6E5C">
                      <w:pPr>
                        <w:spacing w:before="19" w:line="374" w:lineRule="auto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Выполнил студент группы 23533/2</w:t>
                      </w:r>
                    </w:p>
                    <w:p w:rsidR="007E6E5C" w:rsidRPr="0093094A" w:rsidRDefault="007E6E5C" w:rsidP="007E6E5C">
                      <w:pPr>
                        <w:spacing w:line="294" w:lineRule="exact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Руководитель</w:t>
                      </w:r>
                    </w:p>
                    <w:p w:rsidR="007E6E5C" w:rsidRPr="0093094A" w:rsidRDefault="007E6E5C" w:rsidP="007E6E5C">
                      <w:pPr>
                        <w:spacing w:line="304" w:lineRule="exact"/>
                        <w:ind w:left="4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ассистент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E6E5C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CD7C8C9" wp14:editId="0D3EA98B">
                <wp:simplePos x="0" y="0"/>
                <wp:positionH relativeFrom="page">
                  <wp:posOffset>5052695</wp:posOffset>
                </wp:positionH>
                <wp:positionV relativeFrom="page">
                  <wp:posOffset>6573520</wp:posOffset>
                </wp:positionV>
                <wp:extent cx="1268095" cy="239395"/>
                <wp:effectExtent l="4445" t="1270" r="381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6E5C" w:rsidRPr="0093094A" w:rsidRDefault="007E6E5C" w:rsidP="007E6E5C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В.Э. Ковалевский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7C8C9" id="Надпись 25" o:spid="_x0000_s1028" type="#_x0000_t202" style="position:absolute;margin-left:397.85pt;margin-top:517.6pt;width:99.85pt;height:18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" filled="f" stroked="f">
                <v:textbox inset="0,0,0,0">
                  <w:txbxContent>
                    <w:p w:rsidR="007E6E5C" w:rsidRPr="0093094A" w:rsidRDefault="007E6E5C" w:rsidP="007E6E5C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В.Э. Ковалевский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7E6E5C" w:rsidRPr="007E6E5C" w:rsidRDefault="007E6E5C" w:rsidP="007E6E5C">
      <w:pPr>
        <w:ind w:firstLine="709"/>
        <w:rPr>
          <w:rFonts w:ascii="PT Sans" w:hAnsi="PT Sans"/>
          <w:sz w:val="40"/>
        </w:rPr>
      </w:pPr>
      <w:r w:rsidRPr="007E6E5C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6D07E7C" wp14:editId="77912A9E">
                <wp:simplePos x="0" y="0"/>
                <wp:positionH relativeFrom="page">
                  <wp:posOffset>2152650</wp:posOffset>
                </wp:positionH>
                <wp:positionV relativeFrom="page">
                  <wp:posOffset>885825</wp:posOffset>
                </wp:positionV>
                <wp:extent cx="5044440" cy="1295400"/>
                <wp:effectExtent l="0" t="0" r="3810" b="0"/>
                <wp:wrapNone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4440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6E5C" w:rsidRPr="007E6E5C" w:rsidRDefault="007E6E5C" w:rsidP="007E6E5C">
                            <w:pPr>
                              <w:pStyle w:val="ad"/>
                              <w:spacing w:before="19" w:line="240" w:lineRule="auto"/>
                              <w:rPr>
                                <w:rFonts w:ascii="PT Sans" w:hAnsi="PT Sans"/>
                                <w:sz w:val="22"/>
                              </w:rPr>
                            </w:pPr>
                            <w:r w:rsidRPr="007E6E5C">
                              <w:rPr>
                                <w:rFonts w:ascii="PT Sans" w:hAnsi="PT Sans"/>
                                <w:sz w:val="22"/>
                              </w:rPr>
                              <w:t>ФГАОУ ВО «Санкт-Петербургский политехнический университет Петра Великого» Институт компьютерных наук и технологий</w:t>
                            </w:r>
                          </w:p>
                          <w:p w:rsidR="007E6E5C" w:rsidRPr="007E6E5C" w:rsidRDefault="007E6E5C" w:rsidP="007E6E5C">
                            <w:pPr>
                              <w:pStyle w:val="ad"/>
                              <w:spacing w:line="240" w:lineRule="auto"/>
                              <w:rPr>
                                <w:rFonts w:ascii="PT Sans" w:hAnsi="PT Sans"/>
                                <w:sz w:val="22"/>
                              </w:rPr>
                            </w:pPr>
                            <w:r w:rsidRPr="007E6E5C">
                              <w:rPr>
                                <w:rFonts w:ascii="PT Sans" w:hAnsi="PT Sans"/>
                                <w:sz w:val="22"/>
                              </w:rPr>
                              <w:t>Высшая школа киберфизических систем и управления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07E7C" id="Надпись 29" o:spid="_x0000_s1029" type="#_x0000_t202" style="position:absolute;left:0;text-align:left;margin-left:169.5pt;margin-top:69.75pt;width:397.2pt;height:10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" filled="f" stroked="f">
                <v:textbox inset="0,0,0,0">
                  <w:txbxContent>
                    <w:p w:rsidR="007E6E5C" w:rsidRPr="007E6E5C" w:rsidRDefault="007E6E5C" w:rsidP="007E6E5C">
                      <w:pPr>
                        <w:pStyle w:val="ad"/>
                        <w:spacing w:before="19" w:line="240" w:lineRule="auto"/>
                        <w:rPr>
                          <w:rFonts w:ascii="PT Sans" w:hAnsi="PT Sans"/>
                          <w:sz w:val="22"/>
                        </w:rPr>
                      </w:pPr>
                      <w:r w:rsidRPr="007E6E5C">
                        <w:rPr>
                          <w:rFonts w:ascii="PT Sans" w:hAnsi="PT Sans"/>
                          <w:sz w:val="22"/>
                        </w:rPr>
                        <w:t>ФГАОУ ВО «Санкт-Петербургский политехнический университет Петра Великого» Институт компьютерных наук и технологий</w:t>
                      </w:r>
                    </w:p>
                    <w:p w:rsidR="007E6E5C" w:rsidRPr="007E6E5C" w:rsidRDefault="007E6E5C" w:rsidP="007E6E5C">
                      <w:pPr>
                        <w:pStyle w:val="ad"/>
                        <w:spacing w:line="240" w:lineRule="auto"/>
                        <w:rPr>
                          <w:rFonts w:ascii="PT Sans" w:hAnsi="PT Sans"/>
                          <w:sz w:val="22"/>
                        </w:rPr>
                      </w:pPr>
                      <w:r w:rsidRPr="007E6E5C">
                        <w:rPr>
                          <w:rFonts w:ascii="PT Sans" w:hAnsi="PT Sans"/>
                          <w:sz w:val="22"/>
                        </w:rPr>
                        <w:t>Высшая школа киберфизических систем и управления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E6E5C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507B31" wp14:editId="7492EE0D">
                <wp:simplePos x="0" y="0"/>
                <wp:positionH relativeFrom="page">
                  <wp:posOffset>3402419</wp:posOffset>
                </wp:positionH>
                <wp:positionV relativeFrom="page">
                  <wp:posOffset>9537405</wp:posOffset>
                </wp:positionV>
                <wp:extent cx="1148080" cy="595423"/>
                <wp:effectExtent l="0" t="0" r="13970" b="14605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595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6E5C" w:rsidRPr="0093094A" w:rsidRDefault="007E6E5C" w:rsidP="007E6E5C">
                            <w:pPr>
                              <w:spacing w:before="19"/>
                              <w:ind w:left="642" w:hanging="623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Санкт-Петербург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07B31" id="Надпись 23" o:spid="_x0000_s1030" type="#_x0000_t202" style="position:absolute;left:0;text-align:left;margin-left:267.9pt;margin-top:751pt;width:90.4pt;height:46.9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" filled="f" stroked="f">
                <v:textbox inset="0,0,0,0">
                  <w:txbxContent>
                    <w:p w:rsidR="007E6E5C" w:rsidRPr="0093094A" w:rsidRDefault="007E6E5C" w:rsidP="007E6E5C">
                      <w:pPr>
                        <w:spacing w:before="19"/>
                        <w:ind w:left="642" w:hanging="623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Санкт-Петербург 2019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E6E5C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C34E1A" wp14:editId="36980C25">
                <wp:simplePos x="0" y="0"/>
                <wp:positionH relativeFrom="margin">
                  <wp:align>right</wp:align>
                </wp:positionH>
                <wp:positionV relativeFrom="page">
                  <wp:posOffset>6998158</wp:posOffset>
                </wp:positionV>
                <wp:extent cx="755015" cy="222885"/>
                <wp:effectExtent l="0" t="0" r="6985" b="571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6E5C" w:rsidRPr="0093094A" w:rsidRDefault="007E6E5C" w:rsidP="007E6E5C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4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4"/>
                              </w:rPr>
                              <w:t>30.05.2019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34E1A" id="Надпись 24" o:spid="_x0000_s1031" type="#_x0000_t202" style="position:absolute;left:0;text-align:left;margin-left:8.25pt;margin-top:551.05pt;width:59.45pt;height:17.5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" filled="f" stroked="f">
                <v:textbox inset="0,0,0,0">
                  <w:txbxContent>
                    <w:p w:rsidR="007E6E5C" w:rsidRPr="0093094A" w:rsidRDefault="007E6E5C" w:rsidP="007E6E5C">
                      <w:pPr>
                        <w:spacing w:before="19"/>
                        <w:ind w:left="20"/>
                        <w:rPr>
                          <w:rFonts w:ascii="PT Sans" w:hAnsi="PT Sans"/>
                          <w:sz w:val="24"/>
                        </w:rPr>
                      </w:pPr>
                      <w:r w:rsidRPr="0093094A">
                        <w:rPr>
                          <w:rFonts w:ascii="PT Sans" w:hAnsi="PT Sans"/>
                          <w:sz w:val="24"/>
                        </w:rPr>
                        <w:t>30.05.2019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E6E5C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216B2F9" wp14:editId="3BDCB188">
                <wp:simplePos x="0" y="0"/>
                <wp:positionH relativeFrom="page">
                  <wp:posOffset>5047012</wp:posOffset>
                </wp:positionH>
                <wp:positionV relativeFrom="page">
                  <wp:posOffset>5783283</wp:posOffset>
                </wp:positionV>
                <wp:extent cx="1282535" cy="356260"/>
                <wp:effectExtent l="0" t="0" r="13335" b="5715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535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6E5C" w:rsidRPr="0093094A" w:rsidRDefault="007E6E5C" w:rsidP="007E6E5C">
                            <w:pPr>
                              <w:spacing w:before="19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sz w:val="26"/>
                              </w:rPr>
                              <w:t>А.А. Тарасов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6B2F9" id="Надпись 26" o:spid="_x0000_s1032" type="#_x0000_t202" style="position:absolute;left:0;text-align:left;margin-left:397.4pt;margin-top:455.4pt;width:101pt;height:28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" filled="f" stroked="f">
                <v:textbox inset="0,0,0,0">
                  <w:txbxContent>
                    <w:p w:rsidR="007E6E5C" w:rsidRPr="0093094A" w:rsidRDefault="007E6E5C" w:rsidP="007E6E5C">
                      <w:pPr>
                        <w:spacing w:before="19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 w:rsidRPr="0093094A">
                        <w:rPr>
                          <w:rFonts w:ascii="PT Sans" w:hAnsi="PT Sans"/>
                          <w:sz w:val="26"/>
                        </w:rPr>
                        <w:t>А.А. Тарасов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E6E5C">
        <w:rPr>
          <w:rFonts w:ascii="PT Sans" w:eastAsia="PT Sans" w:hAnsi="PT Sans" w:cs="PT Sans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93754B" wp14:editId="60078248">
                <wp:simplePos x="0" y="0"/>
                <wp:positionH relativeFrom="page">
                  <wp:posOffset>736270</wp:posOffset>
                </wp:positionH>
                <wp:positionV relativeFrom="page">
                  <wp:posOffset>4168239</wp:posOffset>
                </wp:positionV>
                <wp:extent cx="4025735" cy="760021"/>
                <wp:effectExtent l="0" t="0" r="13335" b="2540"/>
                <wp:wrapNone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735" cy="760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6E5C" w:rsidRPr="0093094A" w:rsidRDefault="007E6E5C" w:rsidP="007E6E5C">
                            <w:pPr>
                              <w:spacing w:before="38"/>
                              <w:ind w:left="20"/>
                              <w:rPr>
                                <w:rFonts w:ascii="PT Sans" w:hAnsi="PT Sans"/>
                              </w:rPr>
                            </w:pP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Отчет по лабораторной</w:t>
                            </w:r>
                            <w:r w:rsidRPr="0093094A">
                              <w:rPr>
                                <w:rFonts w:ascii="PT Sans" w:hAnsi="PT Sans"/>
                                <w:spacing w:val="-21"/>
                                <w:w w:val="120"/>
                              </w:rPr>
                              <w:t xml:space="preserve"> </w:t>
                            </w:r>
                            <w:r w:rsidRPr="0093094A">
                              <w:rPr>
                                <w:rFonts w:ascii="PT Sans" w:hAnsi="PT Sans"/>
                                <w:w w:val="120"/>
                              </w:rPr>
                              <w:t>работе</w:t>
                            </w:r>
                          </w:p>
                          <w:p w:rsidR="007E6E5C" w:rsidRPr="007E6E5C" w:rsidRDefault="007E6E5C" w:rsidP="007E6E5C">
                            <w:pPr>
                              <w:spacing w:before="167"/>
                              <w:ind w:left="20"/>
                              <w:rPr>
                                <w:rFonts w:ascii="PT Sans" w:hAnsi="PT Sans"/>
                                <w:sz w:val="26"/>
                              </w:rPr>
                            </w:pPr>
                            <w:r>
                              <w:rPr>
                                <w:rFonts w:ascii="PT Sans" w:hAnsi="PT Sans"/>
                                <w:sz w:val="26"/>
                              </w:rPr>
                              <w:t>Друзья класса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3754B" id="Надпись 30" o:spid="_x0000_s1033" type="#_x0000_t202" style="position:absolute;left:0;text-align:left;margin-left:57.95pt;margin-top:328.2pt;width:317pt;height:5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" filled="f" stroked="f">
                <v:textbox inset="0,0,0,0">
                  <w:txbxContent>
                    <w:p w:rsidR="007E6E5C" w:rsidRPr="0093094A" w:rsidRDefault="007E6E5C" w:rsidP="007E6E5C">
                      <w:pPr>
                        <w:spacing w:before="38"/>
                        <w:ind w:left="20"/>
                        <w:rPr>
                          <w:rFonts w:ascii="PT Sans" w:hAnsi="PT Sans"/>
                        </w:rPr>
                      </w:pPr>
                      <w:r w:rsidRPr="0093094A">
                        <w:rPr>
                          <w:rFonts w:ascii="PT Sans" w:hAnsi="PT Sans"/>
                          <w:w w:val="120"/>
                        </w:rPr>
                        <w:t>Отчет по лабораторной</w:t>
                      </w:r>
                      <w:r w:rsidRPr="0093094A">
                        <w:rPr>
                          <w:rFonts w:ascii="PT Sans" w:hAnsi="PT Sans"/>
                          <w:spacing w:val="-21"/>
                          <w:w w:val="120"/>
                        </w:rPr>
                        <w:t xml:space="preserve"> </w:t>
                      </w:r>
                      <w:r w:rsidRPr="0093094A">
                        <w:rPr>
                          <w:rFonts w:ascii="PT Sans" w:hAnsi="PT Sans"/>
                          <w:w w:val="120"/>
                        </w:rPr>
                        <w:t>работе</w:t>
                      </w:r>
                    </w:p>
                    <w:p w:rsidR="007E6E5C" w:rsidRPr="007E6E5C" w:rsidRDefault="007E6E5C" w:rsidP="007E6E5C">
                      <w:pPr>
                        <w:spacing w:before="167"/>
                        <w:ind w:left="20"/>
                        <w:rPr>
                          <w:rFonts w:ascii="PT Sans" w:hAnsi="PT Sans"/>
                          <w:sz w:val="26"/>
                        </w:rPr>
                      </w:pPr>
                      <w:r>
                        <w:rPr>
                          <w:rFonts w:ascii="PT Sans" w:hAnsi="PT Sans"/>
                          <w:sz w:val="26"/>
                        </w:rPr>
                        <w:t>Друзья класса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7E6E5C">
        <w:rPr>
          <w:rFonts w:ascii="PT Sans" w:hAnsi="PT Sans"/>
          <w:sz w:val="40"/>
        </w:rPr>
        <w:br w:type="page"/>
      </w:r>
      <w:bookmarkStart w:id="0" w:name="_GoBack"/>
      <w:bookmarkEnd w:id="0"/>
    </w:p>
    <w:p w:rsidR="00D36A99" w:rsidRDefault="00E155F9" w:rsidP="00BA436F">
      <w:r>
        <w:lastRenderedPageBreak/>
        <w:t>Друзья класса – это классы или функции, имеющие доступ к</w:t>
      </w:r>
      <w:r w:rsidR="00E91CBE">
        <w:t xml:space="preserve"> </w:t>
      </w:r>
      <w:r w:rsidR="00E91CBE">
        <w:rPr>
          <w:lang w:val="en-US"/>
        </w:rPr>
        <w:t>private</w:t>
      </w:r>
      <w:r w:rsidR="00E91CBE" w:rsidRPr="00E91CBE">
        <w:t xml:space="preserve"> </w:t>
      </w:r>
      <w:r w:rsidR="00E91CBE">
        <w:t xml:space="preserve">членам другого класса. Часто требуется создавать дружественные классу функции для реализации перегрузки оператора. Хороший пример – перегрузка оператора «+» для класса, представляющего полином. </w:t>
      </w:r>
      <w:r w:rsidR="004C3C4C">
        <w:t>Легко написать метод</w:t>
      </w:r>
    </w:p>
    <w:p w:rsidR="00AD4703" w:rsidRPr="00AD4703" w:rsidRDefault="00AD4703" w:rsidP="004C3C4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4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470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4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4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4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D4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D4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C3C4C" w:rsidRDefault="004C3C4C" w:rsidP="004C3C4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Если А и Б – полиномы, то А+Б вернёт В – также полином. Если Вы хотите сложить полином и число, то достаточно либо написать шаблонный метод </w:t>
      </w:r>
    </w:p>
    <w:p w:rsidR="00AD4703" w:rsidRDefault="00AD4703" w:rsidP="00AD47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//Сложение полинома с любым типом</w:t>
      </w:r>
    </w:p>
    <w:p w:rsidR="00AD4703" w:rsidRDefault="00AD4703" w:rsidP="00AD47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AD4703" w:rsidRPr="00EC68A6" w:rsidRDefault="00AD4703" w:rsidP="00AD4703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C68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EC6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C68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EC6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+ (</w:t>
      </w:r>
      <w:r w:rsidRPr="00EC6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C6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C68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EC6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C68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EC6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C68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C68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4703" w:rsidRDefault="004C3C4C" w:rsidP="00AD47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либо определить функцию неявного преобразования </w:t>
      </w:r>
      <w:r w:rsidR="00AD4703">
        <w:rPr>
          <w:rFonts w:eastAsiaTheme="minorHAnsi"/>
          <w:lang w:eastAsia="en-US"/>
        </w:rPr>
        <w:t>встроенного типа в тип полинома</w:t>
      </w:r>
    </w:p>
    <w:p w:rsidR="00AD4703" w:rsidRDefault="00AD4703" w:rsidP="00AD47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//Для инициализации единственным числом</w:t>
      </w:r>
    </w:p>
    <w:p w:rsidR="00AD4703" w:rsidRDefault="00AD4703" w:rsidP="00AD47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AD4703" w:rsidRPr="00AD4703" w:rsidRDefault="00AD4703" w:rsidP="00AD4703">
      <w:pPr>
        <w:rPr>
          <w:rFonts w:eastAsiaTheme="minorHAnsi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Polynomial(</w:t>
      </w:r>
      <w:r w:rsidRPr="00AD47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47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D47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T_object</w:t>
      </w:r>
      <w:r w:rsidRPr="00AD47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0587E" w:rsidRDefault="00AD4703" w:rsidP="00AD47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чтобы</w:t>
      </w:r>
      <w:r w:rsidR="004C3C4C" w:rsidRPr="00AD4703">
        <w:rPr>
          <w:rFonts w:eastAsiaTheme="minorHAnsi"/>
          <w:lang w:eastAsia="en-US"/>
        </w:rPr>
        <w:t xml:space="preserve"> </w:t>
      </w:r>
      <w:r w:rsidR="004C3C4C">
        <w:rPr>
          <w:rFonts w:eastAsiaTheme="minorHAnsi"/>
          <w:lang w:eastAsia="en-US"/>
        </w:rPr>
        <w:t>для преобразованного числа вызовется об</w:t>
      </w:r>
      <w:r>
        <w:rPr>
          <w:rFonts w:eastAsiaTheme="minorHAnsi"/>
          <w:lang w:eastAsia="en-US"/>
        </w:rPr>
        <w:t>ычная перегрузка сложения для двух</w:t>
      </w:r>
      <w:r w:rsidR="004C3C4C">
        <w:rPr>
          <w:rFonts w:eastAsiaTheme="minorHAnsi"/>
          <w:lang w:eastAsia="en-US"/>
        </w:rPr>
        <w:t xml:space="preserve"> полиномов.</w:t>
      </w:r>
      <w:r>
        <w:rPr>
          <w:rFonts w:eastAsiaTheme="minorHAnsi"/>
          <w:lang w:eastAsia="en-US"/>
        </w:rPr>
        <w:t xml:space="preserve"> Э</w:t>
      </w:r>
      <w:r w:rsidR="0020587E">
        <w:rPr>
          <w:rFonts w:eastAsiaTheme="minorHAnsi"/>
          <w:lang w:eastAsia="en-US"/>
        </w:rPr>
        <w:t>то выглядит наиболее приемлемым способом. Будьте осторожны. Пусть</w:t>
      </w:r>
      <w:r w:rsidR="0020587E" w:rsidRPr="00EC68A6">
        <w:rPr>
          <w:rFonts w:eastAsiaTheme="minorHAnsi"/>
          <w:lang w:eastAsia="en-US"/>
        </w:rPr>
        <w:t xml:space="preserve"> </w:t>
      </w:r>
      <w:r w:rsidR="0020587E">
        <w:rPr>
          <w:rFonts w:eastAsiaTheme="minorHAnsi"/>
          <w:lang w:eastAsia="en-US"/>
        </w:rPr>
        <w:t>будет</w:t>
      </w:r>
      <w:r w:rsidR="0020587E" w:rsidRPr="00EC68A6">
        <w:rPr>
          <w:rFonts w:eastAsiaTheme="minorHAnsi"/>
          <w:lang w:eastAsia="en-US"/>
        </w:rPr>
        <w:t xml:space="preserve"> </w:t>
      </w:r>
      <w:r w:rsidR="0020587E">
        <w:rPr>
          <w:rFonts w:eastAsiaTheme="minorHAnsi"/>
          <w:lang w:eastAsia="en-US"/>
        </w:rPr>
        <w:t>перегруженная</w:t>
      </w:r>
      <w:r w:rsidR="0020587E" w:rsidRPr="00EC68A6">
        <w:rPr>
          <w:rFonts w:eastAsiaTheme="minorHAnsi"/>
          <w:lang w:eastAsia="en-US"/>
        </w:rPr>
        <w:t xml:space="preserve"> </w:t>
      </w:r>
      <w:r w:rsidR="0020587E">
        <w:rPr>
          <w:rFonts w:eastAsiaTheme="minorHAnsi"/>
          <w:lang w:eastAsia="en-US"/>
        </w:rPr>
        <w:t>функция</w:t>
      </w:r>
      <w:r w:rsidR="0020587E" w:rsidRPr="00EC68A6">
        <w:rPr>
          <w:rFonts w:eastAsiaTheme="minorHAnsi"/>
          <w:lang w:eastAsia="en-US"/>
        </w:rPr>
        <w:t xml:space="preserve"> </w:t>
      </w:r>
      <w:r w:rsidR="0020587E" w:rsidRPr="0020587E">
        <w:rPr>
          <w:rFonts w:eastAsiaTheme="minorHAnsi"/>
          <w:lang w:val="en-US" w:eastAsia="en-US"/>
        </w:rPr>
        <w:t>function</w:t>
      </w:r>
      <w:r w:rsidR="0020587E" w:rsidRPr="00EC68A6">
        <w:rPr>
          <w:rFonts w:eastAsiaTheme="minorHAnsi"/>
          <w:lang w:eastAsia="en-US"/>
        </w:rPr>
        <w:t>(</w:t>
      </w:r>
      <w:r w:rsidR="0020587E">
        <w:rPr>
          <w:rFonts w:eastAsiaTheme="minorHAnsi"/>
          <w:lang w:val="en-US" w:eastAsia="en-US"/>
        </w:rPr>
        <w:t>Polynomial</w:t>
      </w:r>
      <w:r w:rsidR="0020587E" w:rsidRPr="00EC68A6">
        <w:rPr>
          <w:rFonts w:eastAsiaTheme="minorHAnsi"/>
          <w:lang w:eastAsia="en-US"/>
        </w:rPr>
        <w:t xml:space="preserve"> </w:t>
      </w:r>
      <w:r w:rsidR="0020587E" w:rsidRPr="0020587E">
        <w:rPr>
          <w:rFonts w:eastAsiaTheme="minorHAnsi"/>
          <w:lang w:val="en-US" w:eastAsia="en-US"/>
        </w:rPr>
        <w:t>input</w:t>
      </w:r>
      <w:r w:rsidR="0020587E" w:rsidRPr="00EC68A6">
        <w:rPr>
          <w:rFonts w:eastAsiaTheme="minorHAnsi"/>
          <w:lang w:eastAsia="en-US"/>
        </w:rPr>
        <w:t xml:space="preserve">) / </w:t>
      </w:r>
      <w:r w:rsidR="0020587E">
        <w:rPr>
          <w:rFonts w:eastAsiaTheme="minorHAnsi"/>
          <w:lang w:val="en-US" w:eastAsia="en-US"/>
        </w:rPr>
        <w:t>function</w:t>
      </w:r>
      <w:r w:rsidR="0020587E" w:rsidRPr="00EC68A6">
        <w:rPr>
          <w:rFonts w:eastAsiaTheme="minorHAnsi"/>
          <w:lang w:eastAsia="en-US"/>
        </w:rPr>
        <w:t>(</w:t>
      </w:r>
      <w:r w:rsidR="0020587E">
        <w:rPr>
          <w:rFonts w:eastAsiaTheme="minorHAnsi"/>
          <w:lang w:val="en-US" w:eastAsia="en-US"/>
        </w:rPr>
        <w:t>int</w:t>
      </w:r>
      <w:r w:rsidR="0020587E" w:rsidRPr="00EC68A6">
        <w:rPr>
          <w:rFonts w:eastAsiaTheme="minorHAnsi"/>
          <w:lang w:eastAsia="en-US"/>
        </w:rPr>
        <w:t xml:space="preserve"> </w:t>
      </w:r>
      <w:r w:rsidR="0020587E">
        <w:rPr>
          <w:rFonts w:eastAsiaTheme="minorHAnsi"/>
          <w:lang w:val="en-US" w:eastAsia="en-US"/>
        </w:rPr>
        <w:t>input</w:t>
      </w:r>
      <w:r w:rsidR="0020587E" w:rsidRPr="00EC68A6">
        <w:rPr>
          <w:rFonts w:eastAsiaTheme="minorHAnsi"/>
          <w:lang w:eastAsia="en-US"/>
        </w:rPr>
        <w:t xml:space="preserve">). </w:t>
      </w:r>
      <w:r w:rsidR="0020587E">
        <w:rPr>
          <w:rFonts w:eastAsiaTheme="minorHAnsi"/>
          <w:lang w:eastAsia="en-US"/>
        </w:rPr>
        <w:t xml:space="preserve">В этом случае возникнет неоднозначность, так как обе функции могут быть вызваны. Если Вы хотите отменить неявные преобразования, обозначьте преобразовывающий конструктор класса </w:t>
      </w:r>
      <w:r w:rsidR="0020587E">
        <w:rPr>
          <w:rFonts w:eastAsiaTheme="minorHAnsi"/>
          <w:lang w:val="en-US" w:eastAsia="en-US"/>
        </w:rPr>
        <w:t>explicit</w:t>
      </w:r>
      <w:r w:rsidR="0020587E" w:rsidRPr="0020587E">
        <w:rPr>
          <w:rFonts w:eastAsiaTheme="minorHAnsi"/>
          <w:lang w:eastAsia="en-US"/>
        </w:rPr>
        <w:t>.</w:t>
      </w:r>
    </w:p>
    <w:p w:rsidR="008B2679" w:rsidRDefault="008B2679" w:rsidP="00AD47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моей работе – разработке шаблонного класса полином, пришлось воспользоваться дружественными функциями для удобства.</w:t>
      </w:r>
    </w:p>
    <w:p w:rsidR="008B2679" w:rsidRDefault="008B2679" w:rsidP="00AD47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Реализация сложения полиномов, или сложения полинома и какого-то типа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//Сложение полиномов, или полинома + тип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A+B //Тут происходит неявное преобразование к типу Polynomial&lt;Coef&gt;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26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26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8B26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26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8B267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+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B26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B26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B26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-&gt;power;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"указатель" на члены 1го многочлена, начиная с конца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.power;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"указатель" на члены 2го многочлена, начиная с конца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Polynomial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Temp_Poly;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//Его будем возвращать по значению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counter = Temp_Poly.power = i &gt; j ? i : j;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//Счетчик показывает мах порядок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[] Temp_Poly.coef_arr;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//Освободить память, выделенную под 0;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 xml:space="preserve">Temp_Poly.coef_arr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[Temp_Poly.power+1];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//Выделим память под все элементы нового полинома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&gt;= 0 &amp;&amp; j &gt;= 0)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//Покуда не дойдём до старшего члена многочлена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Temp_Poly.coef_arr[counter] = </w:t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-&gt;coef_arr[i] + </w:t>
      </w:r>
      <w:r w:rsidRPr="008B26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.coef_arr[j]; </w:t>
      </w:r>
      <w:r w:rsidRPr="008B2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Сложить</w:t>
      </w:r>
      <w:r w:rsidRPr="008B26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почленно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counter--; i--; j--;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//Теперь довнесём оставшиеся члены.(сложение с 0)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(i&gt;j)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&gt;= 0)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Temp_Poly.coef_arr[counter--] = </w:t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-&gt;coef_arr[i--];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(counter &gt;= 0)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Temp_Poly.coef_arr[counter--] = </w:t>
      </w:r>
      <w:r w:rsidRPr="008B26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.coef_arr[j--];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Temp_Poly.Normalize();</w:t>
      </w:r>
    </w:p>
    <w:p w:rsidR="008B2679" w:rsidRPr="008B2679" w:rsidRDefault="008B2679" w:rsidP="008B267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B26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B26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Temp_Poly;</w:t>
      </w:r>
    </w:p>
    <w:p w:rsidR="004C3C4C" w:rsidRPr="0020587E" w:rsidRDefault="008B2679" w:rsidP="008B2679">
      <w:pPr>
        <w:rPr>
          <w:rFonts w:eastAsiaTheme="minorHAnsi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20587E">
        <w:rPr>
          <w:rFonts w:eastAsiaTheme="minorHAnsi"/>
          <w:lang w:eastAsia="en-US"/>
        </w:rPr>
        <w:t xml:space="preserve"> </w:t>
      </w:r>
    </w:p>
    <w:p w:rsidR="00A52497" w:rsidRDefault="008B2679" w:rsidP="008B267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Реализация сложения какого-то типа и полинома потребовала бы</w:t>
      </w:r>
      <w:r w:rsidR="003F6BFA" w:rsidRPr="003F6BFA">
        <w:rPr>
          <w:rFonts w:eastAsiaTheme="minorHAnsi"/>
          <w:lang w:eastAsia="en-US"/>
        </w:rPr>
        <w:t xml:space="preserve"> </w:t>
      </w:r>
      <w:r w:rsidR="003F6BFA">
        <w:rPr>
          <w:rFonts w:eastAsiaTheme="minorHAnsi"/>
          <w:lang w:eastAsia="en-US"/>
        </w:rPr>
        <w:t xml:space="preserve">перегрузки метода сложения для типа-слагаемого, что сложно осуществить, если Вы не разработчик того типа, а если и возможно, то это практически бесполезно. </w:t>
      </w:r>
      <w:r w:rsidR="00A52497">
        <w:rPr>
          <w:rFonts w:eastAsiaTheme="minorHAnsi"/>
          <w:lang w:eastAsia="en-US"/>
        </w:rPr>
        <w:t>Задача состоит в том, чтобы научить чужой класс взаимодействовать с своим классом</w:t>
      </w:r>
    </w:p>
    <w:p w:rsidR="003F6BFA" w:rsidRPr="00A52497" w:rsidRDefault="003F6BFA" w:rsidP="008B267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Для этого используют дружественные функции. Код элементар</w:t>
      </w:r>
      <w:r w:rsidR="00A71903">
        <w:rPr>
          <w:rFonts w:eastAsiaTheme="minorHAnsi"/>
          <w:lang w:eastAsia="en-US"/>
        </w:rPr>
        <w:t>но прост, если помнить свойства</w:t>
      </w:r>
      <w:r>
        <w:rPr>
          <w:rFonts w:eastAsiaTheme="minorHAnsi"/>
          <w:lang w:eastAsia="en-US"/>
        </w:rPr>
        <w:t xml:space="preserve"> сложения</w:t>
      </w:r>
      <w:r w:rsidR="00A71903">
        <w:rPr>
          <w:rFonts w:eastAsiaTheme="minorHAnsi"/>
          <w:lang w:eastAsia="en-US"/>
        </w:rPr>
        <w:t>.</w:t>
      </w:r>
      <w:r w:rsidR="00A52497">
        <w:rPr>
          <w:rFonts w:eastAsiaTheme="minorHAnsi"/>
          <w:lang w:eastAsia="en-US"/>
        </w:rPr>
        <w:t xml:space="preserve"> Функции-друзья не являются членами класса, но имеют доступ к </w:t>
      </w:r>
      <w:r w:rsidR="00A52497">
        <w:rPr>
          <w:rFonts w:eastAsiaTheme="minorHAnsi"/>
          <w:lang w:val="en-US" w:eastAsia="en-US"/>
        </w:rPr>
        <w:t>private</w:t>
      </w:r>
      <w:r w:rsidR="00A52497">
        <w:rPr>
          <w:rFonts w:eastAsiaTheme="minorHAnsi"/>
          <w:lang w:eastAsia="en-US"/>
        </w:rPr>
        <w:t xml:space="preserve"> полям</w:t>
      </w:r>
      <w:r w:rsidR="00A52497" w:rsidRPr="00A52497">
        <w:rPr>
          <w:rFonts w:eastAsiaTheme="minorHAnsi"/>
          <w:lang w:eastAsia="en-US"/>
        </w:rPr>
        <w:t xml:space="preserve"> </w:t>
      </w:r>
      <w:r w:rsidR="00A52497">
        <w:rPr>
          <w:rFonts w:eastAsiaTheme="minorHAnsi"/>
          <w:lang w:eastAsia="en-US"/>
        </w:rPr>
        <w:t>класса.</w:t>
      </w:r>
    </w:p>
    <w:p w:rsidR="00A71903" w:rsidRDefault="00A71903" w:rsidP="00A719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//Сложение любого типа с полиномом</w:t>
      </w:r>
    </w:p>
    <w:p w:rsidR="00A71903" w:rsidRDefault="00A71903" w:rsidP="00A719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A71903" w:rsidRPr="00A71903" w:rsidRDefault="00A71903" w:rsidP="00A71903">
      <w:pPr>
        <w:rPr>
          <w:rFonts w:eastAsiaTheme="minorHAnsi"/>
          <w:lang w:val="en-US" w:eastAsia="en-US"/>
        </w:rPr>
      </w:pPr>
      <w:r w:rsidRPr="00A719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 + (</w:t>
      </w:r>
      <w:r w:rsidRPr="00A719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719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19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719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1903" w:rsidRDefault="00A71903" w:rsidP="00A719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//Сложение любого типа и полинома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  <w:t>type+A</w:t>
      </w:r>
    </w:p>
    <w:p w:rsidR="00A71903" w:rsidRPr="00A71903" w:rsidRDefault="00A71903" w:rsidP="00A719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9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19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19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</w:p>
    <w:p w:rsidR="00A71903" w:rsidRPr="00A71903" w:rsidRDefault="00A71903" w:rsidP="00A719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operator+(</w:t>
      </w:r>
      <w:r w:rsidRPr="00A719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719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719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Polynomial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7190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Coef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719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71903" w:rsidRPr="00A71903" w:rsidRDefault="00A71903" w:rsidP="00A719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1903" w:rsidRDefault="00A71903" w:rsidP="00A719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7190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19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A7190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</w:t>
      </w:r>
      <w:r w:rsidRPr="00A7190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:rsidR="00A71903" w:rsidRPr="00EC68A6" w:rsidRDefault="00A71903" w:rsidP="00A7190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EC68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 w:rsidRPr="00A719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Тут</w:t>
      </w:r>
      <w:r w:rsidRPr="00EC68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A71903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вызовется</w:t>
      </w:r>
      <w:r w:rsidRPr="00EC68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Polynomial&lt;Coef&gt;::operator + (const Polynomial&lt;Coef&gt;&amp; P)</w:t>
      </w:r>
    </w:p>
    <w:p w:rsidR="00A52497" w:rsidRPr="00A52497" w:rsidRDefault="00A71903" w:rsidP="00A71903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C68A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68A6" w:rsidRPr="00EC68A6" w:rsidRDefault="00EC68A6" w:rsidP="00A719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Вывод: Друзья класса – мощное средство, необходимое для объектно-ориентированного программирования. Оно позволяет, как минимум, сократить объём кода, а также позволяет модифицировать свой</w:t>
      </w:r>
      <w:r w:rsidR="00A52497">
        <w:rPr>
          <w:rFonts w:eastAsiaTheme="minorHAnsi"/>
          <w:lang w:eastAsia="en-US"/>
        </w:rPr>
        <w:t xml:space="preserve"> класс для работы с различными типами.</w:t>
      </w:r>
    </w:p>
    <w:sectPr w:rsidR="00EC68A6" w:rsidRPr="00EC6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CDB" w:rsidRDefault="00445CDB" w:rsidP="001A516F">
      <w:pPr>
        <w:spacing w:after="0" w:line="240" w:lineRule="auto"/>
      </w:pPr>
      <w:r>
        <w:separator/>
      </w:r>
    </w:p>
  </w:endnote>
  <w:endnote w:type="continuationSeparator" w:id="0">
    <w:p w:rsidR="00445CDB" w:rsidRDefault="00445CDB" w:rsidP="001A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PT Sans"/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CDB" w:rsidRDefault="00445CDB" w:rsidP="001A516F">
      <w:pPr>
        <w:spacing w:after="0" w:line="240" w:lineRule="auto"/>
      </w:pPr>
      <w:r>
        <w:separator/>
      </w:r>
    </w:p>
  </w:footnote>
  <w:footnote w:type="continuationSeparator" w:id="0">
    <w:p w:rsidR="00445CDB" w:rsidRDefault="00445CDB" w:rsidP="001A51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7666"/>
    <w:rsid w:val="00021DD9"/>
    <w:rsid w:val="000625F5"/>
    <w:rsid w:val="001003A2"/>
    <w:rsid w:val="001032DF"/>
    <w:rsid w:val="00113101"/>
    <w:rsid w:val="00131AC1"/>
    <w:rsid w:val="00132C93"/>
    <w:rsid w:val="00176503"/>
    <w:rsid w:val="00181BF6"/>
    <w:rsid w:val="00182121"/>
    <w:rsid w:val="00182BBC"/>
    <w:rsid w:val="00194A52"/>
    <w:rsid w:val="001A516F"/>
    <w:rsid w:val="001A7199"/>
    <w:rsid w:val="001C4A0C"/>
    <w:rsid w:val="001D0814"/>
    <w:rsid w:val="001E133B"/>
    <w:rsid w:val="0020587E"/>
    <w:rsid w:val="00224668"/>
    <w:rsid w:val="002466CE"/>
    <w:rsid w:val="00257B3D"/>
    <w:rsid w:val="00301C90"/>
    <w:rsid w:val="00313D3B"/>
    <w:rsid w:val="003752B1"/>
    <w:rsid w:val="003B75C4"/>
    <w:rsid w:val="003C6EFD"/>
    <w:rsid w:val="003F6BFA"/>
    <w:rsid w:val="00445CDB"/>
    <w:rsid w:val="00454A28"/>
    <w:rsid w:val="004C3C4C"/>
    <w:rsid w:val="004C46FC"/>
    <w:rsid w:val="004E7B47"/>
    <w:rsid w:val="004F42E2"/>
    <w:rsid w:val="00521145"/>
    <w:rsid w:val="005343B4"/>
    <w:rsid w:val="00541503"/>
    <w:rsid w:val="00573888"/>
    <w:rsid w:val="005B14BC"/>
    <w:rsid w:val="005C1531"/>
    <w:rsid w:val="005C6B0A"/>
    <w:rsid w:val="005E403F"/>
    <w:rsid w:val="005E541F"/>
    <w:rsid w:val="005F72BD"/>
    <w:rsid w:val="00611DE4"/>
    <w:rsid w:val="0063028C"/>
    <w:rsid w:val="006D1EC6"/>
    <w:rsid w:val="00706463"/>
    <w:rsid w:val="00727269"/>
    <w:rsid w:val="00727C89"/>
    <w:rsid w:val="00741FED"/>
    <w:rsid w:val="00750708"/>
    <w:rsid w:val="00752500"/>
    <w:rsid w:val="0075773C"/>
    <w:rsid w:val="00776843"/>
    <w:rsid w:val="00781117"/>
    <w:rsid w:val="007B781D"/>
    <w:rsid w:val="007E6E5C"/>
    <w:rsid w:val="008003D0"/>
    <w:rsid w:val="00802703"/>
    <w:rsid w:val="00856D9B"/>
    <w:rsid w:val="00860EF1"/>
    <w:rsid w:val="00871D5F"/>
    <w:rsid w:val="008B14E1"/>
    <w:rsid w:val="008B2679"/>
    <w:rsid w:val="009068C0"/>
    <w:rsid w:val="0091104E"/>
    <w:rsid w:val="00926F8F"/>
    <w:rsid w:val="009414AC"/>
    <w:rsid w:val="009461D8"/>
    <w:rsid w:val="00974622"/>
    <w:rsid w:val="009810DB"/>
    <w:rsid w:val="00A02B24"/>
    <w:rsid w:val="00A44005"/>
    <w:rsid w:val="00A52497"/>
    <w:rsid w:val="00A704EC"/>
    <w:rsid w:val="00A71903"/>
    <w:rsid w:val="00AD39C9"/>
    <w:rsid w:val="00AD4703"/>
    <w:rsid w:val="00AE005D"/>
    <w:rsid w:val="00AF425D"/>
    <w:rsid w:val="00BA3485"/>
    <w:rsid w:val="00BA436F"/>
    <w:rsid w:val="00BA77B9"/>
    <w:rsid w:val="00BB5DEC"/>
    <w:rsid w:val="00BB6111"/>
    <w:rsid w:val="00CD6F68"/>
    <w:rsid w:val="00D04ED6"/>
    <w:rsid w:val="00D06618"/>
    <w:rsid w:val="00D06DF1"/>
    <w:rsid w:val="00D36A99"/>
    <w:rsid w:val="00D509D9"/>
    <w:rsid w:val="00D938FF"/>
    <w:rsid w:val="00DA342E"/>
    <w:rsid w:val="00DB0543"/>
    <w:rsid w:val="00DD4F10"/>
    <w:rsid w:val="00E155F9"/>
    <w:rsid w:val="00E442A1"/>
    <w:rsid w:val="00E645F1"/>
    <w:rsid w:val="00E91CBE"/>
    <w:rsid w:val="00E92FA3"/>
    <w:rsid w:val="00EA3621"/>
    <w:rsid w:val="00EC68A6"/>
    <w:rsid w:val="00ED7DF4"/>
    <w:rsid w:val="00F52276"/>
    <w:rsid w:val="00F650F9"/>
    <w:rsid w:val="00F71DF1"/>
    <w:rsid w:val="00FB373F"/>
    <w:rsid w:val="00F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8DD5"/>
  <w15:chartTrackingRefBased/>
  <w15:docId w15:val="{ECD03F97-98B1-4F8C-B430-EF74413C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EF1"/>
    <w:pPr>
      <w:ind w:firstLine="0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7C89"/>
    <w:pPr>
      <w:keepNext/>
      <w:keepLines/>
      <w:spacing w:before="240" w:after="0"/>
      <w:jc w:val="both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7C89"/>
    <w:pPr>
      <w:keepNext/>
      <w:keepLines/>
      <w:spacing w:before="40" w:after="0"/>
      <w:jc w:val="both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7C89"/>
    <w:pPr>
      <w:keepNext/>
      <w:keepLines/>
      <w:spacing w:before="40" w:after="0"/>
      <w:jc w:val="both"/>
      <w:outlineLvl w:val="2"/>
    </w:pPr>
    <w:rPr>
      <w:rFonts w:eastAsiaTheme="majorEastAsia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27C89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27C89"/>
    <w:rPr>
      <w:rFonts w:eastAsiaTheme="majorEastAsia" w:cstheme="majorBidi"/>
      <w:spacing w:val="-10"/>
      <w:kern w:val="28"/>
      <w:sz w:val="36"/>
      <w:szCs w:val="56"/>
      <w:lang w:eastAsia="ru-RU"/>
    </w:rPr>
  </w:style>
  <w:style w:type="paragraph" w:styleId="a5">
    <w:name w:val="header"/>
    <w:basedOn w:val="a"/>
    <w:link w:val="a6"/>
    <w:uiPriority w:val="99"/>
    <w:unhideWhenUsed/>
    <w:rsid w:val="001A516F"/>
    <w:pPr>
      <w:tabs>
        <w:tab w:val="center" w:pos="4677"/>
        <w:tab w:val="right" w:pos="9355"/>
      </w:tabs>
      <w:spacing w:after="0" w:line="240" w:lineRule="auto"/>
      <w:jc w:val="both"/>
    </w:pPr>
  </w:style>
  <w:style w:type="character" w:customStyle="1" w:styleId="a6">
    <w:name w:val="Верхний колонтитул Знак"/>
    <w:basedOn w:val="a0"/>
    <w:link w:val="a5"/>
    <w:uiPriority w:val="99"/>
    <w:rsid w:val="001A516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1A516F"/>
    <w:pPr>
      <w:tabs>
        <w:tab w:val="center" w:pos="4677"/>
        <w:tab w:val="right" w:pos="9355"/>
      </w:tabs>
      <w:spacing w:after="0" w:line="240" w:lineRule="auto"/>
      <w:jc w:val="both"/>
    </w:pPr>
  </w:style>
  <w:style w:type="character" w:customStyle="1" w:styleId="a8">
    <w:name w:val="Нижний колонтитул Знак"/>
    <w:basedOn w:val="a0"/>
    <w:link w:val="a7"/>
    <w:uiPriority w:val="99"/>
    <w:rsid w:val="001A516F"/>
    <w:rPr>
      <w:rFonts w:eastAsiaTheme="minorEastAsia"/>
      <w:lang w:eastAsia="ru-RU"/>
    </w:rPr>
  </w:style>
  <w:style w:type="paragraph" w:styleId="a9">
    <w:name w:val="No Spacing"/>
    <w:uiPriority w:val="1"/>
    <w:qFormat/>
    <w:rsid w:val="001A516F"/>
    <w:pPr>
      <w:spacing w:after="0" w:line="240" w:lineRule="auto"/>
      <w:ind w:firstLine="0"/>
      <w:jc w:val="both"/>
    </w:pPr>
    <w:rPr>
      <w:rFonts w:eastAsiaTheme="minorEastAsia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5343B4"/>
    <w:pPr>
      <w:numPr>
        <w:ilvl w:val="1"/>
      </w:numPr>
      <w:spacing w:after="160"/>
    </w:pPr>
    <w:rPr>
      <w:color w:val="000000" w:themeColor="text1"/>
      <w:spacing w:val="15"/>
      <w:sz w:val="36"/>
    </w:rPr>
  </w:style>
  <w:style w:type="character" w:customStyle="1" w:styleId="ab">
    <w:name w:val="Подзаголовок Знак"/>
    <w:basedOn w:val="a0"/>
    <w:link w:val="aa"/>
    <w:uiPriority w:val="11"/>
    <w:rsid w:val="005343B4"/>
    <w:rPr>
      <w:rFonts w:eastAsiaTheme="minorEastAsia"/>
      <w:color w:val="000000" w:themeColor="text1"/>
      <w:spacing w:val="15"/>
      <w:sz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27C89"/>
    <w:rPr>
      <w:rFonts w:eastAsiaTheme="majorEastAsia" w:cstheme="majorBidi"/>
      <w:sz w:val="40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7C89"/>
    <w:rPr>
      <w:rFonts w:eastAsiaTheme="majorEastAsia" w:cstheme="majorBidi"/>
      <w:sz w:val="3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27C89"/>
    <w:rPr>
      <w:rFonts w:eastAsiaTheme="majorEastAsia" w:cstheme="majorBidi"/>
      <w:sz w:val="32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860EF1"/>
    <w:pPr>
      <w:spacing w:before="100" w:beforeAutospacing="1" w:after="119" w:line="256" w:lineRule="auto"/>
    </w:pPr>
    <w:rPr>
      <w:rFonts w:eastAsia="Times New Roman" w:cs="Times New Roman"/>
      <w:sz w:val="24"/>
      <w:szCs w:val="24"/>
    </w:rPr>
  </w:style>
  <w:style w:type="paragraph" w:styleId="ad">
    <w:name w:val="Body Text"/>
    <w:basedOn w:val="a"/>
    <w:link w:val="ae"/>
    <w:uiPriority w:val="99"/>
    <w:semiHidden/>
    <w:unhideWhenUsed/>
    <w:rsid w:val="007E6E5C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E6E5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y\Documents\&#1053;&#1072;&#1089;&#1090;&#1088;&#1072;&#1080;&#1074;&#1072;&#1077;&#1084;&#1099;&#1077;%20&#1096;&#1072;&#1073;&#1083;&#1086;&#1085;&#1099;%20Office\New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NewReport.dotx</Template>
  <TotalTime>177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2019-03-30T08:43:00Z</dcterms:created>
  <dcterms:modified xsi:type="dcterms:W3CDTF">2019-05-30T21:31:00Z</dcterms:modified>
</cp:coreProperties>
</file>